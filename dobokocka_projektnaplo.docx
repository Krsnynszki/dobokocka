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3E05D5" w:rsidRDefault="00AB02A7" w:rsidP="00D70D02">
      <w:pPr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D632C" wp14:editId="69527509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5691116" cy="8877868"/>
                <wp:effectExtent l="0" t="0" r="5080" b="0"/>
                <wp:wrapNone/>
                <wp:docPr id="3" name="Téglalap 3" descr="fehér téglalap a fedőlapon lévő szövegh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8877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392F7" id="Téglalap 3" o:spid="_x0000_s1026" alt="fehér téglalap a fedőlapon lévő szöveghez" style="position:absolute;margin-left:-15.65pt;margin-top:73.6pt;width:448.1pt;height:69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" fillcolor="white [3212]" stroked="f" strokeweight="2pt">
                <w10:wrap anchory="page"/>
              </v:rect>
            </w:pict>
          </mc:Fallback>
        </mc:AlternateContent>
      </w:r>
      <w:r w:rsidR="00D077E9"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B60C33F" wp14:editId="6A2F0DB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Kép 1" descr="városi utcakép épületekkel, piaccal és utcatáblá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E05D5" w:rsidRPr="003E05D5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A2E30C6" wp14:editId="4911E91B">
                      <wp:extent cx="3528695" cy="1866900"/>
                      <wp:effectExtent l="0" t="0" r="0" b="0"/>
                      <wp:docPr id="8" name="Szövegdobo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77E8D" w:rsidP="00D077E9">
                                  <w:pPr>
                                    <w:pStyle w:val="Cm"/>
                                  </w:pPr>
                                  <w:r>
                                    <w:rPr>
                                      <w:lang w:bidi="hu"/>
                                    </w:rPr>
                                    <w:br/>
                                    <w:t>Projekt napló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Cm"/>
                                    <w:spacing w:after="0"/>
                                  </w:pPr>
                                  <w:r w:rsidRPr="00D86945">
                                    <w:rPr>
                                      <w:lang w:bidi="hu"/>
                                    </w:rPr>
                                    <w:t>20</w:t>
                                  </w:r>
                                  <w:r w:rsidR="00C77E8D">
                                    <w:rPr>
                                      <w:lang w:bidi="hu"/>
                                    </w:rPr>
                                    <w:t>2</w:t>
                                  </w:r>
                                  <w:r w:rsidR="00706FC8">
                                    <w:rPr>
                                      <w:lang w:bidi="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E3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8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" filled="f" stroked="f" strokeweight=".5pt">
                      <v:textbox>
                        <w:txbxContent>
                          <w:p w:rsidR="00D077E9" w:rsidRPr="00D86945" w:rsidRDefault="00C77E8D" w:rsidP="00D077E9">
                            <w:pPr>
                              <w:pStyle w:val="Cm"/>
                            </w:pPr>
                            <w:r>
                              <w:rPr>
                                <w:lang w:bidi="hu"/>
                              </w:rPr>
                              <w:br/>
                              <w:t>Projekt napló</w:t>
                            </w:r>
                          </w:p>
                          <w:p w:rsidR="00D077E9" w:rsidRPr="00D86945" w:rsidRDefault="00D077E9" w:rsidP="00D077E9">
                            <w:pPr>
                              <w:pStyle w:val="Cm"/>
                              <w:spacing w:after="0"/>
                            </w:pPr>
                            <w:r w:rsidRPr="00D86945">
                              <w:rPr>
                                <w:lang w:bidi="hu"/>
                              </w:rPr>
                              <w:t>20</w:t>
                            </w:r>
                            <w:r w:rsidR="00C77E8D">
                              <w:rPr>
                                <w:lang w:bidi="hu"/>
                              </w:rPr>
                              <w:t>2</w:t>
                            </w:r>
                            <w:r w:rsidR="00706FC8">
                              <w:rPr>
                                <w:lang w:bidi="hu"/>
                              </w:rPr>
                              <w:t>5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4F288E18" wp14:editId="61E00E07">
                      <wp:extent cx="2975212" cy="13648"/>
                      <wp:effectExtent l="19050" t="19050" r="34925" b="24765"/>
                      <wp:docPr id="5" name="Egyenes összekötő 5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5212" cy="1364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1FB8A1" id="Egyenes összekötő 5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E05D5" w:rsidRPr="003E05D5" w:rsidTr="00442581">
        <w:trPr>
          <w:trHeight w:val="5959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85402" w:rsidRDefault="00485402" w:rsidP="00C77E8D">
            <w:pPr>
              <w:rPr>
                <w:color w:val="061F57" w:themeColor="text2" w:themeShade="BF"/>
                <w:lang w:val="hu-HU"/>
              </w:rPr>
            </w:pPr>
          </w:p>
          <w:p w:rsidR="00442581" w:rsidRPr="003E05D5" w:rsidRDefault="00485402" w:rsidP="00EA0DCD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Projekt témája, címe:</w:t>
            </w:r>
            <w:r w:rsidR="00442581">
              <w:rPr>
                <w:color w:val="061F57" w:themeColor="text2" w:themeShade="BF"/>
                <w:lang w:val="hu-HU"/>
              </w:rPr>
              <w:t xml:space="preserve"> Dobókocka</w:t>
            </w:r>
          </w:p>
        </w:tc>
      </w:tr>
      <w:tr w:rsidR="003E05D5" w:rsidRPr="003E05D5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3251A" w:rsidRPr="00442581" w:rsidRDefault="0073251A" w:rsidP="00AB02A7">
            <w:pPr>
              <w:rPr>
                <w:color w:val="061F57" w:themeColor="text2" w:themeShade="BF"/>
                <w:szCs w:val="28"/>
                <w:lang w:val="hu-HU"/>
              </w:rPr>
            </w:pPr>
            <w:r w:rsidRPr="00442581">
              <w:rPr>
                <w:color w:val="061F57" w:themeColor="text2" w:themeShade="BF"/>
                <w:szCs w:val="28"/>
                <w:lang w:val="hu-HU"/>
              </w:rPr>
              <w:t>Készítők(név, osztály):</w:t>
            </w:r>
            <w:r w:rsidR="00442581" w:rsidRPr="00442581">
              <w:rPr>
                <w:color w:val="061F57" w:themeColor="text2" w:themeShade="BF"/>
                <w:szCs w:val="28"/>
                <w:lang w:val="hu-HU"/>
              </w:rPr>
              <w:t xml:space="preserve"> </w:t>
            </w:r>
            <w:proofErr w:type="spellStart"/>
            <w:r w:rsidR="00442581" w:rsidRPr="00442581">
              <w:rPr>
                <w:color w:val="061F57" w:themeColor="text2" w:themeShade="BF"/>
                <w:szCs w:val="28"/>
                <w:lang w:val="hu-HU"/>
              </w:rPr>
              <w:t>Krasnyánszki</w:t>
            </w:r>
            <w:proofErr w:type="spellEnd"/>
            <w:r w:rsidR="00442581" w:rsidRPr="00442581">
              <w:rPr>
                <w:color w:val="061F57" w:themeColor="text2" w:themeShade="BF"/>
                <w:szCs w:val="28"/>
                <w:lang w:val="hu-HU"/>
              </w:rPr>
              <w:t xml:space="preserve"> Bence, Békefi Botond 11.B</w:t>
            </w:r>
          </w:p>
          <w:p w:rsidR="0073251A" w:rsidRPr="00442581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sz w:val="18"/>
                <w:szCs w:val="18"/>
                <w:lang w:val="hu-HU"/>
              </w:rPr>
            </w:pPr>
            <w:r w:rsidRPr="00442581">
              <w:rPr>
                <w:color w:val="061F57" w:themeColor="text2" w:themeShade="BF"/>
                <w:sz w:val="18"/>
                <w:szCs w:val="18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D077E9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Dátum:</w:t>
            </w:r>
            <w:r w:rsidR="00442581">
              <w:rPr>
                <w:color w:val="061F57" w:themeColor="text2" w:themeShade="BF"/>
                <w:lang w:val="hu-HU"/>
              </w:rPr>
              <w:t xml:space="preserve"> 2025.02.28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  <w:r w:rsidRPr="003E05D5">
              <w:rPr>
                <w:noProof/>
                <w:color w:val="061F57" w:themeColor="text2" w:themeShade="BF"/>
                <w:sz w:val="10"/>
                <w:szCs w:val="10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6B86FE2E" wp14:editId="34D20A2C">
                      <wp:extent cx="1493949" cy="0"/>
                      <wp:effectExtent l="0" t="19050" r="30480" b="19050"/>
                      <wp:docPr id="6" name="Egyenes összekötő 6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A7BE1F" id="Egyenes összekötő 6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C77E8D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color w:val="061F57" w:themeColor="text2" w:themeShade="BF"/>
                <w:lang w:val="hu-HU"/>
              </w:rPr>
              <w:t>Szent József Katolikus Elektronikai Technikum,</w:t>
            </w:r>
            <w:r w:rsidRPr="003E05D5">
              <w:rPr>
                <w:color w:val="061F57" w:themeColor="text2" w:themeShade="BF"/>
                <w:lang w:val="hu-HU"/>
              </w:rPr>
              <w:br/>
              <w:t>Gimnázium és Kollégium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</w:tc>
      </w:tr>
    </w:tbl>
    <w:p w:rsidR="00D077E9" w:rsidRPr="003E05D5" w:rsidRDefault="00C77E8D">
      <w:pPr>
        <w:spacing w:after="200"/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62336" behindDoc="0" locked="0" layoutInCell="1" allowOverlap="1" wp14:anchorId="78DCFD57" wp14:editId="50EFFE1F">
            <wp:simplePos x="0" y="0"/>
            <wp:positionH relativeFrom="column">
              <wp:posOffset>4209055</wp:posOffset>
            </wp:positionH>
            <wp:positionV relativeFrom="paragraph">
              <wp:posOffset>7126757</wp:posOffset>
            </wp:positionV>
            <wp:extent cx="1241425" cy="1241425"/>
            <wp:effectExtent l="0" t="0" r="0" b="0"/>
            <wp:wrapNone/>
            <wp:docPr id="4" name="Kép 4" descr="https://jaszbereny.sztj-tech.hu/images/logo/sztjoz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zbereny.sztj-tech.hu/images/logo/sztjozse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4CD7F" wp14:editId="477C39A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Téglalap 2" descr="színes téglal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F8F2" id="Téglalap 2" o:spid="_x0000_s1026" alt="színes téglalap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tJzQ6UCAACj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3E05D5">
        <w:rPr>
          <w:color w:val="061F57" w:themeColor="text2" w:themeShade="BF"/>
          <w:lang w:val="hu-HU" w:bidi="hu"/>
        </w:rPr>
        <w:br w:type="page"/>
      </w:r>
    </w:p>
    <w:tbl>
      <w:tblPr>
        <w:tblStyle w:val="Rcsostblzat"/>
        <w:tblpPr w:leftFromText="141" w:rightFromText="141" w:vertAnchor="text" w:tblpY="62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6E1585" w:rsidTr="006E1585">
        <w:tc>
          <w:tcPr>
            <w:tcW w:w="10004" w:type="dxa"/>
          </w:tcPr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442581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Dobókocka</w:t>
            </w: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D077E9" w:rsidRDefault="003E05D5" w:rsidP="00D077E9">
      <w:pPr>
        <w:pStyle w:val="Cmsor1"/>
        <w:rPr>
          <w:sz w:val="48"/>
        </w:rPr>
      </w:pPr>
      <w:r w:rsidRPr="005C5E82">
        <w:rPr>
          <w:sz w:val="48"/>
          <w:lang w:val="hu-HU" w:bidi="hu"/>
        </w:rPr>
        <w:t xml:space="preserve">Projekt </w:t>
      </w:r>
      <w:r w:rsidR="0050244A">
        <w:rPr>
          <w:sz w:val="48"/>
          <w:lang w:val="hu-HU" w:bidi="hu"/>
        </w:rPr>
        <w:t>címe, neve</w:t>
      </w:r>
      <w:r w:rsidRPr="005C5E82">
        <w:rPr>
          <w:sz w:val="48"/>
          <w:lang w:val="hu-HU" w:bidi="hu"/>
        </w:rPr>
        <w:t>:</w:t>
      </w:r>
      <w:r w:rsidR="00C77E8D" w:rsidRPr="005C5E82">
        <w:rPr>
          <w:sz w:val="48"/>
        </w:rPr>
        <w:t xml:space="preserve"> </w:t>
      </w: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 feladat leírása (mi volt a kiadott feladat):</w:t>
      </w:r>
    </w:p>
    <w:tbl>
      <w:tblPr>
        <w:tblStyle w:val="Rcsostblzat"/>
        <w:tblpPr w:leftFromText="141" w:rightFromText="141" w:vertAnchor="text" w:horzAnchor="margin" w:tblpY="84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50244A" w:rsidTr="0050244A">
        <w:tc>
          <w:tcPr>
            <w:tcW w:w="10004" w:type="dxa"/>
          </w:tcPr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442581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Dobókocka szimulációt kellett készíteni weboldalra, JavaScript segítségével.</w:t>
            </w: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ideje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(dátum(tól-ig), hány óra): </w:t>
      </w:r>
    </w:p>
    <w:tbl>
      <w:tblPr>
        <w:tblStyle w:val="Rcsostblzat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24" w:type="dxa"/>
          </w:tcPr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442581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2025.02.21-02.28, 4 tanóra</w:t>
            </w: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Projektben résztvevők:</w:t>
      </w:r>
    </w:p>
    <w:tbl>
      <w:tblPr>
        <w:tblStyle w:val="Rcsostblzat"/>
        <w:tblpPr w:leftFromText="141" w:rightFromText="141" w:vertAnchor="text" w:horzAnchor="margin" w:tblpY="183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442581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Krasnyánszki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Bence, Békefi Botond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C87AEA" w:rsidRDefault="00C87AEA" w:rsidP="00C87AEA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Felhasznált eszközök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(hardver, szoftverek, internet címek): </w:t>
      </w:r>
    </w:p>
    <w:tbl>
      <w:tblPr>
        <w:tblStyle w:val="Rcsostblzat"/>
        <w:tblpPr w:leftFromText="141" w:rightFromText="141" w:vertAnchor="text" w:horzAnchor="margin" w:tblpY="4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442581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Iskolai számítógép, Visual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Studio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Code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, Github.com, Stackoverflow.com, w3schools.com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Pr="003E05D5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Az elkészített fájlok(fájl, fájlok neve</w:t>
      </w:r>
      <w:r w:rsidR="0093285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 programkód</w:t>
      </w:r>
      <w:r w:rsidR="00F05D51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 dokumentum végére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): 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B50F5C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Rar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fájl: dobokocka_2025_02_21.rar</w:t>
            </w:r>
          </w:p>
          <w:p w:rsidR="00B50F5C" w:rsidRDefault="00B50F5C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Html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fájl: dobokocka.html</w:t>
            </w:r>
          </w:p>
          <w:p w:rsidR="00B50F5C" w:rsidRDefault="00B50F5C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Css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fájl: kockacss.css</w:t>
            </w:r>
          </w:p>
          <w:p w:rsidR="00B50F5C" w:rsidRDefault="00B50F5C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Word fájl: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dobokocka_projektnaplo</w:t>
            </w:r>
            <w:proofErr w:type="spellEnd"/>
          </w:p>
          <w:p w:rsidR="00B50F5C" w:rsidRDefault="00B50F5C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Egyéb fájl: 6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png</w:t>
            </w:r>
            <w:proofErr w:type="spellEnd"/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734266" w:rsidRDefault="00734266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734266" w:rsidRDefault="00734266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734266" w:rsidRDefault="00734266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734266" w:rsidRDefault="00734266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734266" w:rsidRDefault="00734266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734266" w:rsidRDefault="00734266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734266" w:rsidRDefault="00734266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734266" w:rsidRDefault="00734266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734266" w:rsidRDefault="00734266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485402" w:rsidRDefault="00485402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GitHub-</w:t>
      </w:r>
      <w:proofErr w:type="spellStart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on</w:t>
      </w:r>
      <w:proofErr w:type="spellEnd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való tárolás, és megosztás (képernyőképek)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485402" w:rsidTr="00735C64">
        <w:tc>
          <w:tcPr>
            <w:tcW w:w="10004" w:type="dxa"/>
          </w:tcPr>
          <w:p w:rsidR="00485402" w:rsidRDefault="00734266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15D89445" wp14:editId="3816976E">
                  <wp:extent cx="6372225" cy="1593215"/>
                  <wp:effectExtent l="0" t="0" r="9525" b="6985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Mintakép</w:t>
      </w:r>
      <w:r w:rsid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ek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az elkészült munkáról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(teszt képernyőképek a futási eredményről)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:</w:t>
      </w:r>
    </w:p>
    <w:tbl>
      <w:tblPr>
        <w:tblStyle w:val="Rcsostblzat"/>
        <w:tblpPr w:leftFromText="141" w:rightFromText="141" w:vertAnchor="text" w:horzAnchor="margin" w:tblpY="202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bookmarkStart w:id="0" w:name="_GoBack"/>
            <w:bookmarkEnd w:id="0"/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Megvalósítás menete:(ötletek, kinek mi volt a feladata, ki, mit csinált a projektben, milyen problémákba ütköztetek, stb...) </w:t>
      </w:r>
    </w:p>
    <w:tbl>
      <w:tblPr>
        <w:tblStyle w:val="Rcsostblzat"/>
        <w:tblpPr w:leftFromText="141" w:rightFromText="141" w:vertAnchor="text" w:horzAnchor="margin" w:tblpY="9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Önértékelés: (hogy sikerült megvalósítani a tervet, mit sikerült, mit nem megvalósítani, mit csinálnátok másképp) </w:t>
      </w:r>
    </w:p>
    <w:tbl>
      <w:tblPr>
        <w:tblStyle w:val="Rcsostblzat"/>
        <w:tblpPr w:leftFromText="141" w:rightFromText="141" w:vertAnchor="text" w:horzAnchor="margin" w:tblpY="13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Továbbfejlesztési lehetőségek: </w:t>
      </w:r>
    </w:p>
    <w:tbl>
      <w:tblPr>
        <w:tblStyle w:val="Rcsostblzat"/>
        <w:tblpPr w:leftFromText="141" w:rightFromText="141" w:vertAnchor="text" w:horzAnchor="margin" w:tblpY="11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Véleményed a projekt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ről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magáról a 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feladatról és a megvalósításáról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Milyennek találtad a </w:t>
      </w:r>
      <w:r w:rsidR="0050244A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kiadott 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projekt feladatot, milyen volt a munkavégzés, hogy érezted magad közben, </w:t>
      </w:r>
      <w:proofErr w:type="spellStart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stb</w:t>
      </w:r>
      <w:proofErr w:type="spellEnd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…</w:t>
      </w:r>
      <w:r w:rsidR="00485402" w:rsidRPr="00485402">
        <w:rPr>
          <w:rFonts w:ascii="Arial" w:hAnsi="Arial" w:cs="Arial"/>
          <w:b/>
          <w:bCs/>
          <w:color w:val="FF0000"/>
          <w:sz w:val="23"/>
          <w:szCs w:val="23"/>
        </w:rPr>
        <w:t>?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</w:p>
    <w:tbl>
      <w:tblPr>
        <w:tblStyle w:val="Rcsostblzat"/>
        <w:tblpPr w:leftFromText="141" w:rightFromText="141" w:vertAnchor="text" w:horzAnchor="margin" w:tblpY="147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br w:type="page"/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A program kódja:</w:t>
      </w:r>
    </w:p>
    <w:p w:rsidR="00082608" w:rsidRDefault="0008260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sectPr w:rsidR="0008260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7AA" w:rsidRDefault="00D417AA">
      <w:r>
        <w:separator/>
      </w:r>
    </w:p>
    <w:p w:rsidR="00D417AA" w:rsidRDefault="00D417AA"/>
  </w:endnote>
  <w:endnote w:type="continuationSeparator" w:id="0">
    <w:p w:rsidR="00D417AA" w:rsidRDefault="00D417AA">
      <w:r>
        <w:continuationSeparator/>
      </w:r>
    </w:p>
    <w:p w:rsidR="00D417AA" w:rsidRDefault="00D417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B372EF" w:rsidRDefault="00DF027C" w:rsidP="00B55A8D">
        <w:pPr>
          <w:pStyle w:val="llb"/>
          <w:pBdr>
            <w:top w:val="single" w:sz="36" w:space="1" w:color="34ABA2" w:themeColor="accent6"/>
          </w:pBdr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706FC8">
          <w:rPr>
            <w:noProof/>
            <w:lang w:val="hu-HU" w:bidi="hu"/>
          </w:rPr>
          <w:t>2</w:t>
        </w:r>
        <w:r w:rsidRPr="00B372EF">
          <w:rPr>
            <w:noProof/>
            <w:lang w:val="hu-HU" w:bidi="hu"/>
          </w:rPr>
          <w:fldChar w:fldCharType="end"/>
        </w:r>
      </w:p>
    </w:sdtContent>
  </w:sdt>
  <w:p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7AA" w:rsidRDefault="00D417AA">
      <w:r>
        <w:separator/>
      </w:r>
    </w:p>
    <w:p w:rsidR="00D417AA" w:rsidRDefault="00D417AA"/>
  </w:footnote>
  <w:footnote w:type="continuationSeparator" w:id="0">
    <w:p w:rsidR="00D417AA" w:rsidRDefault="00D417AA">
      <w:r>
        <w:continuationSeparator/>
      </w:r>
    </w:p>
    <w:p w:rsidR="00D417AA" w:rsidRDefault="00D417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B372EF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B372EF" w:rsidRDefault="00D077E9">
          <w:pPr>
            <w:pStyle w:val="lfej"/>
            <w:rPr>
              <w:lang w:val="hu-HU"/>
            </w:rPr>
          </w:pPr>
        </w:p>
      </w:tc>
    </w:tr>
  </w:tbl>
  <w:p w:rsidR="00D077E9" w:rsidRPr="00B372EF" w:rsidRDefault="00D077E9" w:rsidP="00D077E9">
    <w:pPr>
      <w:pStyle w:val="lfej"/>
      <w:rPr>
        <w:lang w:val="hu-H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8D"/>
    <w:rsid w:val="000228A5"/>
    <w:rsid w:val="0002482E"/>
    <w:rsid w:val="00050324"/>
    <w:rsid w:val="00082608"/>
    <w:rsid w:val="000A0150"/>
    <w:rsid w:val="000D14AB"/>
    <w:rsid w:val="000E63C9"/>
    <w:rsid w:val="000F4DDF"/>
    <w:rsid w:val="00130E9D"/>
    <w:rsid w:val="00150A6D"/>
    <w:rsid w:val="00181C06"/>
    <w:rsid w:val="00185B35"/>
    <w:rsid w:val="001F2BC8"/>
    <w:rsid w:val="001F5F6B"/>
    <w:rsid w:val="00206B4F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775A6"/>
    <w:rsid w:val="00384EA3"/>
    <w:rsid w:val="003A39A1"/>
    <w:rsid w:val="003C2191"/>
    <w:rsid w:val="003D3863"/>
    <w:rsid w:val="003E05D5"/>
    <w:rsid w:val="004110DE"/>
    <w:rsid w:val="0044085A"/>
    <w:rsid w:val="00442581"/>
    <w:rsid w:val="004610D6"/>
    <w:rsid w:val="00485402"/>
    <w:rsid w:val="004B21A5"/>
    <w:rsid w:val="0050244A"/>
    <w:rsid w:val="005037F0"/>
    <w:rsid w:val="00504E93"/>
    <w:rsid w:val="00516A86"/>
    <w:rsid w:val="005275F6"/>
    <w:rsid w:val="00572102"/>
    <w:rsid w:val="005C5E82"/>
    <w:rsid w:val="005D70AD"/>
    <w:rsid w:val="005F1BB0"/>
    <w:rsid w:val="00656C4D"/>
    <w:rsid w:val="006E1585"/>
    <w:rsid w:val="006E5716"/>
    <w:rsid w:val="00706FC8"/>
    <w:rsid w:val="007302B3"/>
    <w:rsid w:val="00730733"/>
    <w:rsid w:val="00730E3A"/>
    <w:rsid w:val="0073251A"/>
    <w:rsid w:val="00734266"/>
    <w:rsid w:val="00736A22"/>
    <w:rsid w:val="00736AAF"/>
    <w:rsid w:val="00765B2A"/>
    <w:rsid w:val="00783A34"/>
    <w:rsid w:val="007C6B52"/>
    <w:rsid w:val="007D16C5"/>
    <w:rsid w:val="00801EA9"/>
    <w:rsid w:val="00862FE4"/>
    <w:rsid w:val="0086389A"/>
    <w:rsid w:val="0087605E"/>
    <w:rsid w:val="008B1FEE"/>
    <w:rsid w:val="00903C32"/>
    <w:rsid w:val="009051DF"/>
    <w:rsid w:val="00916B16"/>
    <w:rsid w:val="009173B9"/>
    <w:rsid w:val="00932858"/>
    <w:rsid w:val="0093335D"/>
    <w:rsid w:val="0093613E"/>
    <w:rsid w:val="00943026"/>
    <w:rsid w:val="009627A4"/>
    <w:rsid w:val="0096310B"/>
    <w:rsid w:val="00966B81"/>
    <w:rsid w:val="009C7720"/>
    <w:rsid w:val="009D0F08"/>
    <w:rsid w:val="00A23AFA"/>
    <w:rsid w:val="00A31B3E"/>
    <w:rsid w:val="00A532F3"/>
    <w:rsid w:val="00A8489E"/>
    <w:rsid w:val="00A93DD9"/>
    <w:rsid w:val="00AB02A7"/>
    <w:rsid w:val="00AC29F3"/>
    <w:rsid w:val="00AF651A"/>
    <w:rsid w:val="00B231E5"/>
    <w:rsid w:val="00B372EF"/>
    <w:rsid w:val="00B40DB7"/>
    <w:rsid w:val="00B50F5C"/>
    <w:rsid w:val="00B55A8D"/>
    <w:rsid w:val="00BB33A5"/>
    <w:rsid w:val="00BE064A"/>
    <w:rsid w:val="00C02B87"/>
    <w:rsid w:val="00C21DFA"/>
    <w:rsid w:val="00C4086D"/>
    <w:rsid w:val="00C5079B"/>
    <w:rsid w:val="00C77E8D"/>
    <w:rsid w:val="00C87AEA"/>
    <w:rsid w:val="00CA1896"/>
    <w:rsid w:val="00CB5B28"/>
    <w:rsid w:val="00CF5371"/>
    <w:rsid w:val="00D0323A"/>
    <w:rsid w:val="00D0559F"/>
    <w:rsid w:val="00D077E9"/>
    <w:rsid w:val="00D417AA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446B6"/>
    <w:rsid w:val="00E53255"/>
    <w:rsid w:val="00E620B0"/>
    <w:rsid w:val="00E81B40"/>
    <w:rsid w:val="00EA0DCD"/>
    <w:rsid w:val="00EF555B"/>
    <w:rsid w:val="00F027BB"/>
    <w:rsid w:val="00F04678"/>
    <w:rsid w:val="00F05D51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12D04"/>
  <w15:docId w15:val="{B0A1DBA7-EF7F-46E5-83B7-D1C70F4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3E05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szkw10cli\AppData\Roaming\Microsoft\Templates\Jelent&#233;s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Jelentés .dotx</Template>
  <TotalTime>0</TotalTime>
  <Pages>5</Pages>
  <Words>195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ljeszkw10cli122</dc:creator>
  <cp:keywords/>
  <cp:lastModifiedBy>sztjw10cla5cli20</cp:lastModifiedBy>
  <cp:revision>2</cp:revision>
  <cp:lastPrinted>2024-04-04T07:49:00Z</cp:lastPrinted>
  <dcterms:created xsi:type="dcterms:W3CDTF">2025-02-28T08:22:00Z</dcterms:created>
  <dcterms:modified xsi:type="dcterms:W3CDTF">2025-02-28T08:22:00Z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